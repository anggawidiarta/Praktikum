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C2C" w:rsidRPr="00150C42" w:rsidRDefault="00F42BA5" w:rsidP="00150C42">
      <w:pPr>
        <w:jc w:val="center"/>
        <w:rPr>
          <w:b/>
          <w:sz w:val="26"/>
          <w:szCs w:val="26"/>
        </w:rPr>
      </w:pPr>
      <w:r w:rsidRPr="00150C42">
        <w:rPr>
          <w:b/>
          <w:sz w:val="26"/>
          <w:szCs w:val="26"/>
        </w:rPr>
        <w:t>LEMBAR ASISTENSI PRAKTIKUM ALGORITMA DAN STRUKTUR DATA</w:t>
      </w:r>
      <w:r w:rsidR="00150C42" w:rsidRPr="00150C42">
        <w:rPr>
          <w:b/>
          <w:sz w:val="26"/>
          <w:szCs w:val="26"/>
        </w:rPr>
        <w:t xml:space="preserve"> 2019</w:t>
      </w:r>
    </w:p>
    <w:p w:rsidR="00546D00" w:rsidRDefault="00546D00" w:rsidP="005960B1"/>
    <w:tbl>
      <w:tblPr>
        <w:tblW w:w="7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6"/>
        <w:gridCol w:w="295"/>
        <w:gridCol w:w="4111"/>
        <w:gridCol w:w="1623"/>
      </w:tblGrid>
      <w:tr w:rsidR="00ED2AD4" w:rsidTr="00E9799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D2AD4" w:rsidRPr="00425F10" w:rsidRDefault="00ED2AD4" w:rsidP="00425F10">
            <w:pPr>
              <w:spacing w:line="276" w:lineRule="auto"/>
              <w:rPr>
                <w:b/>
              </w:rPr>
            </w:pPr>
            <w:r w:rsidRPr="00425F10">
              <w:rPr>
                <w:b/>
              </w:rPr>
              <w:t>NAMA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ED2AD4" w:rsidRPr="00546D00" w:rsidRDefault="00ED2AD4" w:rsidP="00425F10">
            <w:pPr>
              <w:spacing w:line="276" w:lineRule="auto"/>
            </w:pPr>
            <w: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ED2AD4" w:rsidRPr="00C5461A" w:rsidRDefault="002D3250" w:rsidP="002D3250">
            <w:pPr>
              <w:spacing w:line="276" w:lineRule="auto"/>
            </w:pPr>
            <w:r>
              <w:t>NAMA LENGKAP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ED2AD4" w:rsidRDefault="00ED2AD4" w:rsidP="00425F10">
            <w:pPr>
              <w:spacing w:line="276" w:lineRule="auto"/>
            </w:pPr>
          </w:p>
        </w:tc>
      </w:tr>
      <w:tr w:rsidR="00ED2AD4" w:rsidTr="00E9799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D2AD4" w:rsidRPr="00425F10" w:rsidRDefault="00ED2AD4" w:rsidP="00425F10">
            <w:pPr>
              <w:spacing w:line="276" w:lineRule="auto"/>
              <w:rPr>
                <w:b/>
              </w:rPr>
            </w:pPr>
            <w:r w:rsidRPr="00425F10">
              <w:rPr>
                <w:b/>
              </w:rPr>
              <w:t>NIM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ED2AD4" w:rsidRPr="00546D00" w:rsidRDefault="00ED2AD4" w:rsidP="00425F10">
            <w:pPr>
              <w:spacing w:line="276" w:lineRule="auto"/>
            </w:pPr>
            <w: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ED2AD4" w:rsidRPr="00C5461A" w:rsidRDefault="00F42BA5" w:rsidP="002D3250">
            <w:pPr>
              <w:spacing w:line="276" w:lineRule="auto"/>
            </w:pPr>
            <w:r>
              <w:t>F1D0</w:t>
            </w:r>
            <w:r w:rsidR="00D07989">
              <w:t>1</w:t>
            </w:r>
            <w:r w:rsidR="002D3250">
              <w:t>8000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ED2AD4" w:rsidRDefault="00ED2AD4" w:rsidP="00425F10">
            <w:pPr>
              <w:spacing w:line="276" w:lineRule="auto"/>
            </w:pPr>
          </w:p>
        </w:tc>
      </w:tr>
      <w:tr w:rsidR="00ED2AD4" w:rsidTr="00E9799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D2AD4" w:rsidRPr="00425F10" w:rsidRDefault="00ED2AD4" w:rsidP="00425F10">
            <w:pPr>
              <w:spacing w:line="276" w:lineRule="auto"/>
              <w:rPr>
                <w:b/>
              </w:rPr>
            </w:pPr>
            <w:r w:rsidRPr="00425F10">
              <w:rPr>
                <w:b/>
              </w:rPr>
              <w:t>KELOMPOK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ED2AD4" w:rsidRPr="00546D00" w:rsidRDefault="00ED2AD4" w:rsidP="00425F10">
            <w:pPr>
              <w:spacing w:line="276" w:lineRule="auto"/>
            </w:pPr>
            <w: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F42BA5" w:rsidRPr="00C5461A" w:rsidRDefault="00150C42" w:rsidP="00425F10">
            <w:pPr>
              <w:spacing w:line="276" w:lineRule="auto"/>
            </w:pPr>
            <w:r>
              <w:t>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ED2AD4" w:rsidRDefault="00ED2AD4" w:rsidP="00425F10">
            <w:pPr>
              <w:spacing w:line="276" w:lineRule="auto"/>
            </w:pPr>
          </w:p>
        </w:tc>
      </w:tr>
      <w:tr w:rsidR="00F42BA5" w:rsidTr="00E97994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42BA5" w:rsidRPr="00425F10" w:rsidRDefault="00F42BA5" w:rsidP="00425F10">
            <w:pPr>
              <w:spacing w:line="276" w:lineRule="auto"/>
              <w:rPr>
                <w:b/>
              </w:rPr>
            </w:pPr>
            <w:r w:rsidRPr="00425F10">
              <w:rPr>
                <w:b/>
              </w:rPr>
              <w:t>MODUL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F42BA5" w:rsidRDefault="00F42BA5" w:rsidP="00425F10">
            <w:pPr>
              <w:spacing w:line="276" w:lineRule="auto"/>
            </w:pPr>
            <w: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F42BA5" w:rsidRPr="00F42BA5" w:rsidRDefault="002D3250" w:rsidP="00425F10">
            <w:pPr>
              <w:spacing w:line="276" w:lineRule="auto"/>
            </w:pPr>
            <w:r>
              <w:t>NAMA TERANG MODUL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F42BA5" w:rsidRDefault="00F42BA5" w:rsidP="00425F10">
            <w:pPr>
              <w:spacing w:line="276" w:lineRule="auto"/>
            </w:pPr>
          </w:p>
        </w:tc>
      </w:tr>
    </w:tbl>
    <w:p w:rsidR="00395B2A" w:rsidRDefault="00395B2A" w:rsidP="00395B2A"/>
    <w:p w:rsidR="00F42BA5" w:rsidRDefault="00F42BA5" w:rsidP="00395B2A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0"/>
        <w:gridCol w:w="1888"/>
        <w:gridCol w:w="6237"/>
        <w:gridCol w:w="1134"/>
      </w:tblGrid>
      <w:tr w:rsidR="00F42BA5" w:rsidTr="00425F10">
        <w:tc>
          <w:tcPr>
            <w:tcW w:w="630" w:type="dxa"/>
          </w:tcPr>
          <w:p w:rsidR="00F42BA5" w:rsidRDefault="00F42BA5" w:rsidP="00425F10">
            <w:pPr>
              <w:jc w:val="center"/>
            </w:pPr>
            <w:r>
              <w:t>No</w:t>
            </w:r>
          </w:p>
        </w:tc>
        <w:tc>
          <w:tcPr>
            <w:tcW w:w="1888" w:type="dxa"/>
          </w:tcPr>
          <w:p w:rsidR="00F42BA5" w:rsidRDefault="00F42BA5" w:rsidP="00425F10">
            <w:pPr>
              <w:jc w:val="center"/>
            </w:pPr>
            <w:proofErr w:type="spellStart"/>
            <w:r>
              <w:t>Hari</w:t>
            </w:r>
            <w:proofErr w:type="spellEnd"/>
            <w:r>
              <w:t>/</w:t>
            </w:r>
            <w:proofErr w:type="spellStart"/>
            <w:r>
              <w:t>Tanggal</w:t>
            </w:r>
            <w:proofErr w:type="spellEnd"/>
          </w:p>
        </w:tc>
        <w:tc>
          <w:tcPr>
            <w:tcW w:w="6237" w:type="dxa"/>
          </w:tcPr>
          <w:p w:rsidR="00F42BA5" w:rsidRDefault="00F42BA5" w:rsidP="00425F10">
            <w:pPr>
              <w:jc w:val="center"/>
            </w:pPr>
            <w:proofErr w:type="spellStart"/>
            <w:r>
              <w:t>Rincian</w:t>
            </w:r>
            <w:proofErr w:type="spellEnd"/>
          </w:p>
        </w:tc>
        <w:tc>
          <w:tcPr>
            <w:tcW w:w="1134" w:type="dxa"/>
          </w:tcPr>
          <w:p w:rsidR="00F42BA5" w:rsidRDefault="00F42BA5" w:rsidP="00425F10">
            <w:pPr>
              <w:jc w:val="center"/>
            </w:pPr>
            <w:proofErr w:type="spellStart"/>
            <w:r>
              <w:t>Paraf</w:t>
            </w:r>
            <w:proofErr w:type="spellEnd"/>
          </w:p>
        </w:tc>
      </w:tr>
      <w:tr w:rsidR="00F42BA5" w:rsidTr="00425F10">
        <w:tc>
          <w:tcPr>
            <w:tcW w:w="630" w:type="dxa"/>
          </w:tcPr>
          <w:p w:rsidR="00F42BA5" w:rsidRDefault="00F42BA5" w:rsidP="00395B2A"/>
        </w:tc>
        <w:tc>
          <w:tcPr>
            <w:tcW w:w="1888" w:type="dxa"/>
          </w:tcPr>
          <w:p w:rsidR="00F42BA5" w:rsidRDefault="00F42BA5" w:rsidP="00395B2A"/>
        </w:tc>
        <w:tc>
          <w:tcPr>
            <w:tcW w:w="6237" w:type="dxa"/>
          </w:tcPr>
          <w:p w:rsidR="00F42BA5" w:rsidRDefault="00F42BA5" w:rsidP="00395B2A"/>
        </w:tc>
        <w:tc>
          <w:tcPr>
            <w:tcW w:w="1134" w:type="dxa"/>
          </w:tcPr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</w:tc>
      </w:tr>
    </w:tbl>
    <w:p w:rsidR="00F42BA5" w:rsidRDefault="00F42BA5" w:rsidP="00395B2A"/>
    <w:tbl>
      <w:tblPr>
        <w:tblW w:w="3260" w:type="dxa"/>
        <w:tblInd w:w="6487" w:type="dxa"/>
        <w:tblLook w:val="04A0"/>
      </w:tblPr>
      <w:tblGrid>
        <w:gridCol w:w="3260"/>
      </w:tblGrid>
      <w:tr w:rsidR="00F42BA5" w:rsidTr="00150C42">
        <w:tc>
          <w:tcPr>
            <w:tcW w:w="3260" w:type="dxa"/>
          </w:tcPr>
          <w:p w:rsidR="00F42BA5" w:rsidRDefault="00D80058" w:rsidP="00150C42">
            <w:pPr>
              <w:ind w:left="176"/>
            </w:pPr>
            <w:proofErr w:type="spellStart"/>
            <w:r>
              <w:t>Mataram</w:t>
            </w:r>
            <w:proofErr w:type="spellEnd"/>
            <w:r>
              <w:t xml:space="preserve">,                   </w:t>
            </w:r>
            <w:bookmarkStart w:id="0" w:name="_GoBack"/>
            <w:bookmarkEnd w:id="0"/>
            <w:r w:rsidR="003E4AEC">
              <w:t>201</w:t>
            </w:r>
            <w:r w:rsidR="00150C42">
              <w:t>9</w:t>
            </w:r>
          </w:p>
        </w:tc>
      </w:tr>
      <w:tr w:rsidR="00F42BA5" w:rsidTr="00150C42">
        <w:tc>
          <w:tcPr>
            <w:tcW w:w="3260" w:type="dxa"/>
          </w:tcPr>
          <w:p w:rsidR="00F42BA5" w:rsidRDefault="00F42BA5" w:rsidP="00150C42">
            <w:pPr>
              <w:ind w:left="176"/>
            </w:pPr>
            <w:proofErr w:type="spellStart"/>
            <w:r>
              <w:t>Asisten</w:t>
            </w:r>
            <w:proofErr w:type="spellEnd"/>
            <w:r>
              <w:t>,</w:t>
            </w:r>
          </w:p>
        </w:tc>
      </w:tr>
      <w:tr w:rsidR="00F42BA5" w:rsidTr="00150C42">
        <w:tc>
          <w:tcPr>
            <w:tcW w:w="3260" w:type="dxa"/>
          </w:tcPr>
          <w:p w:rsidR="00F42BA5" w:rsidRDefault="00F42BA5" w:rsidP="00395B2A"/>
          <w:p w:rsidR="00F42BA5" w:rsidRDefault="00F42BA5" w:rsidP="00395B2A"/>
          <w:p w:rsidR="00F42BA5" w:rsidRDefault="00F42BA5" w:rsidP="00395B2A"/>
          <w:p w:rsidR="00F42BA5" w:rsidRDefault="00F42BA5" w:rsidP="00395B2A"/>
        </w:tc>
      </w:tr>
      <w:tr w:rsidR="00F42BA5" w:rsidTr="00150C42">
        <w:tc>
          <w:tcPr>
            <w:tcW w:w="3260" w:type="dxa"/>
          </w:tcPr>
          <w:p w:rsidR="00F42BA5" w:rsidRPr="00425F10" w:rsidRDefault="00150C42" w:rsidP="00150C42">
            <w:pPr>
              <w:ind w:left="-108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NAMA LENGKAP ASISTEN</w:t>
            </w:r>
          </w:p>
        </w:tc>
      </w:tr>
      <w:tr w:rsidR="00F42BA5" w:rsidTr="00150C42">
        <w:tc>
          <w:tcPr>
            <w:tcW w:w="3260" w:type="dxa"/>
          </w:tcPr>
          <w:p w:rsidR="00F42BA5" w:rsidRPr="00425F10" w:rsidRDefault="00150C42" w:rsidP="003E4AEC">
            <w:pPr>
              <w:jc w:val="center"/>
              <w:rPr>
                <w:b/>
              </w:rPr>
            </w:pPr>
            <w:r>
              <w:rPr>
                <w:b/>
              </w:rPr>
              <w:t>NIM ASISTEN</w:t>
            </w:r>
            <w:r w:rsidR="002C1B05">
              <w:rPr>
                <w:b/>
              </w:rPr>
              <w:t xml:space="preserve">  </w:t>
            </w:r>
          </w:p>
        </w:tc>
      </w:tr>
    </w:tbl>
    <w:p w:rsidR="00546D00" w:rsidRPr="00546D00" w:rsidRDefault="00546D00" w:rsidP="00D80058">
      <w:pPr>
        <w:rPr>
          <w:b/>
        </w:rPr>
      </w:pPr>
    </w:p>
    <w:sectPr w:rsidR="00546D00" w:rsidRPr="00546D00" w:rsidSect="0061537E">
      <w:headerReference w:type="default" r:id="rId8"/>
      <w:pgSz w:w="11907" w:h="16840" w:code="9"/>
      <w:pgMar w:top="2381" w:right="1134" w:bottom="1134" w:left="1134" w:header="284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B0B" w:rsidRDefault="00DD0B0B">
      <w:r>
        <w:separator/>
      </w:r>
    </w:p>
  </w:endnote>
  <w:endnote w:type="continuationSeparator" w:id="0">
    <w:p w:rsidR="00DD0B0B" w:rsidRDefault="00DD0B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ernhardMod BT">
    <w:altName w:val="LuzSans-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B0B" w:rsidRDefault="00DD0B0B">
      <w:r>
        <w:separator/>
      </w:r>
    </w:p>
  </w:footnote>
  <w:footnote w:type="continuationSeparator" w:id="0">
    <w:p w:rsidR="00DD0B0B" w:rsidRDefault="00DD0B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53F" w:rsidRDefault="00F95178">
    <w:pPr>
      <w:pStyle w:val="Header"/>
    </w:pPr>
    <w:r>
      <w:rPr>
        <w:noProof/>
      </w:rPr>
      <w:pict>
        <v:group id="Group 5" o:spid="_x0000_s2049" style="position:absolute;margin-left:-28.8pt;margin-top:2.3pt;width:543pt;height:95.25pt;z-index:251657728" coordorigin="1701,709" coordsize="8827,19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3140;top:709;width:7388;height:19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<v:textbox>
              <w:txbxContent>
                <w:p w:rsidR="00A53D8B" w:rsidRPr="0061537E" w:rsidRDefault="00A53D8B" w:rsidP="00A53D8B">
                  <w:pPr>
                    <w:pStyle w:val="Heading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 xml:space="preserve">KEMENTERIAN </w:t>
                  </w:r>
                  <w:r w:rsidR="0061537E">
                    <w:rPr>
                      <w:rFonts w:ascii="Arial" w:hAnsi="Arial" w:cs="Arial"/>
                    </w:rPr>
                    <w:t>RISET, TEKNOLOGI DAN PENDIDIKAN TINGGI</w:t>
                  </w:r>
                </w:p>
                <w:p w:rsidR="00A53D8B" w:rsidRPr="00E15A6F" w:rsidRDefault="00A53D8B" w:rsidP="00A53D8B">
                  <w:pPr>
                    <w:pStyle w:val="Heading1"/>
                    <w:jc w:val="center"/>
                    <w:rPr>
                      <w:rFonts w:ascii="Arial" w:hAnsi="Arial" w:cs="Arial"/>
                      <w:sz w:val="32"/>
                    </w:rPr>
                  </w:pPr>
                  <w:r w:rsidRPr="00E15A6F">
                    <w:rPr>
                      <w:rFonts w:ascii="Arial" w:hAnsi="Arial" w:cs="Arial"/>
                    </w:rPr>
                    <w:t>UNIVERSITAS MATARAM</w:t>
                  </w:r>
                </w:p>
                <w:p w:rsidR="00A53D8B" w:rsidRPr="00E15A6F" w:rsidRDefault="00A53D8B" w:rsidP="00A53D8B">
                  <w:pPr>
                    <w:pStyle w:val="Heading1"/>
                    <w:jc w:val="center"/>
                    <w:rPr>
                      <w:rFonts w:ascii="Arial" w:hAnsi="Arial" w:cs="Arial"/>
                    </w:rPr>
                  </w:pPr>
                  <w:r w:rsidRPr="00E15A6F">
                    <w:rPr>
                      <w:rFonts w:ascii="Arial" w:hAnsi="Arial" w:cs="Arial"/>
                    </w:rPr>
                    <w:t xml:space="preserve">FAKULTAS TEKNIK </w:t>
                  </w:r>
                </w:p>
                <w:p w:rsidR="00A53D8B" w:rsidRPr="00257EBF" w:rsidRDefault="00A53D8B" w:rsidP="00A53D8B">
                  <w:pPr>
                    <w:pStyle w:val="Heading1"/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PROGRAM STUDI TEKNIK INFORMATIKA</w:t>
                  </w:r>
                </w:p>
                <w:p w:rsidR="0061537E" w:rsidRDefault="00A53D8B" w:rsidP="00A53D8B">
                  <w:pPr>
                    <w:jc w:val="center"/>
                    <w:rPr>
                      <w:rFonts w:ascii="Arial Narrow" w:hAnsi="Arial Narrow" w:cs="Arial"/>
                      <w:sz w:val="18"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sz w:val="18"/>
                    </w:rPr>
                    <w:t>Jalan</w:t>
                  </w:r>
                  <w:proofErr w:type="spellEnd"/>
                  <w:r w:rsidR="00152D4E">
                    <w:rPr>
                      <w:rFonts w:ascii="Arial Narrow" w:hAnsi="Arial Narrow" w:cs="Arial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rial"/>
                      <w:sz w:val="18"/>
                    </w:rPr>
                    <w:t>Majapahit</w:t>
                  </w:r>
                  <w:proofErr w:type="spellEnd"/>
                  <w:r>
                    <w:rPr>
                      <w:rFonts w:ascii="Arial Narrow" w:hAnsi="Arial Narrow" w:cs="Arial"/>
                      <w:sz w:val="18"/>
                    </w:rPr>
                    <w:t xml:space="preserve"> No. 62 </w:t>
                  </w:r>
                  <w:proofErr w:type="spellStart"/>
                  <w:r>
                    <w:rPr>
                      <w:rFonts w:ascii="Arial Narrow" w:hAnsi="Arial Narrow" w:cs="Arial"/>
                      <w:sz w:val="18"/>
                    </w:rPr>
                    <w:t>Mataram</w:t>
                  </w:r>
                  <w:proofErr w:type="spellEnd"/>
                  <w:r>
                    <w:rPr>
                      <w:rFonts w:ascii="Arial Narrow" w:hAnsi="Arial Narrow" w:cs="Arial"/>
                      <w:sz w:val="18"/>
                    </w:rPr>
                    <w:t xml:space="preserve"> 83125 </w:t>
                  </w:r>
                  <w:proofErr w:type="spellStart"/>
                  <w:r>
                    <w:rPr>
                      <w:rFonts w:ascii="Arial Narrow" w:hAnsi="Arial Narrow" w:cs="Arial"/>
                      <w:sz w:val="18"/>
                    </w:rPr>
                    <w:t>Telpon</w:t>
                  </w:r>
                  <w:proofErr w:type="spellEnd"/>
                  <w:r>
                    <w:rPr>
                      <w:rFonts w:ascii="Arial Narrow" w:hAnsi="Arial Narrow" w:cs="Arial"/>
                      <w:sz w:val="18"/>
                    </w:rPr>
                    <w:t xml:space="preserve"> (0370) </w:t>
                  </w:r>
                  <w:r>
                    <w:rPr>
                      <w:rFonts w:ascii="Arial Narrow" w:hAnsi="Arial Narrow" w:cs="Arial"/>
                      <w:sz w:val="18"/>
                      <w:lang w:val="id-ID"/>
                    </w:rPr>
                    <w:t>63</w:t>
                  </w:r>
                  <w:r>
                    <w:rPr>
                      <w:rFonts w:ascii="Arial Narrow" w:hAnsi="Arial Narrow" w:cs="Arial"/>
                      <w:sz w:val="18"/>
                    </w:rPr>
                    <w:t>1712, 636126, Fax (0370) 636523</w:t>
                  </w:r>
                </w:p>
                <w:p w:rsidR="00A53D8B" w:rsidRPr="0061537E" w:rsidRDefault="0061537E" w:rsidP="00A53D8B">
                  <w:pPr>
                    <w:jc w:val="center"/>
                    <w:rPr>
                      <w:rFonts w:ascii="Arial Narrow" w:hAnsi="Arial Narrow" w:cs="Arial"/>
                      <w:sz w:val="18"/>
                    </w:rPr>
                  </w:pPr>
                  <w:proofErr w:type="spellStart"/>
                  <w:proofErr w:type="gramStart"/>
                  <w:r w:rsidRPr="0061537E">
                    <w:rPr>
                      <w:rFonts w:ascii="Arial Narrow" w:hAnsi="Arial Narrow" w:cs="Arial"/>
                      <w:sz w:val="18"/>
                    </w:rPr>
                    <w:t>laman</w:t>
                  </w:r>
                  <w:proofErr w:type="spellEnd"/>
                  <w:proofErr w:type="gramEnd"/>
                  <w:r w:rsidRPr="0061537E">
                    <w:rPr>
                      <w:rFonts w:ascii="Arial Narrow" w:hAnsi="Arial Narrow" w:cs="Arial"/>
                      <w:sz w:val="18"/>
                    </w:rPr>
                    <w:t xml:space="preserve">: </w:t>
                  </w:r>
                  <w:hyperlink r:id="rId1" w:history="1">
                    <w:r w:rsidRPr="0061537E">
                      <w:rPr>
                        <w:rStyle w:val="Hyperlink"/>
                        <w:rFonts w:ascii="Arial Narrow" w:hAnsi="Arial Narrow" w:cs="Arial"/>
                        <w:color w:val="auto"/>
                        <w:sz w:val="18"/>
                        <w:u w:val="none"/>
                      </w:rPr>
                      <w:t>www.if.unram.ac.id</w:t>
                    </w:r>
                  </w:hyperlink>
                  <w:r w:rsidRPr="0061537E">
                    <w:rPr>
                      <w:rFonts w:ascii="Arial Narrow" w:hAnsi="Arial Narrow" w:cs="Arial"/>
                      <w:sz w:val="18"/>
                    </w:rPr>
                    <w:t xml:space="preserve">, </w:t>
                  </w:r>
                  <w:proofErr w:type="spellStart"/>
                  <w:r w:rsidRPr="0061537E">
                    <w:rPr>
                      <w:rFonts w:ascii="Arial Narrow" w:hAnsi="Arial Narrow" w:cs="Arial"/>
                      <w:sz w:val="18"/>
                    </w:rPr>
                    <w:t>surel</w:t>
                  </w:r>
                  <w:proofErr w:type="spellEnd"/>
                  <w:r w:rsidRPr="0061537E">
                    <w:rPr>
                      <w:rFonts w:ascii="Arial Narrow" w:hAnsi="Arial Narrow" w:cs="Arial"/>
                      <w:sz w:val="18"/>
                    </w:rPr>
                    <w:t>: if@unram.ac.id</w:t>
                  </w:r>
                </w:p>
              </w:txbxContent>
            </v:textbox>
          </v:shape>
          <v:line id="Line 3" o:spid="_x0000_s2051" style="position:absolute;visibility:visible" from="1701,2581" to="10479,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0oMMAAADaAAAADwAAAGRycy9kb3ducmV2LnhtbESPT2vCQBTE74LfYXmCN91YoUjqRkrB&#10;Kt4ai9DbI/vyp8m+jbsbjd++Wyj0OMzMb5jtbjSduJHzjWUFq2UCgriwuuFKwed5v9iA8AFZY2eZ&#10;FDzIwy6bTraYanvnD7rloRIRwj5FBXUIfSqlL2oy6Je2J45eaZ3BEKWrpHZ4j3DTyackeZYGG44L&#10;Nfb0VlPR5oNRcBly/vpu967D4f1wKC/X1q9PSs1n4+sLiEBj+A//tY9awRp+r8Qb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FdKDDAAAA2gAAAA8AAAAAAAAAAAAA&#10;AAAAoQIAAGRycy9kb3ducmV2LnhtbFBLBQYAAAAABAAEAPkAAACRAwAAAAA=&#10;" strokeweight="1.5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2050" type="#_x0000_t75" alt="logo" style="position:absolute;left:1800;top:720;width:1315;height:17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zD8nBAAAA2gAAAA8AAABkcnMvZG93bnJldi54bWxEj92KwjAQhe8X9h3CLHgjmioiazUtiyjo&#10;haKuDzA0Y1u2mdQm1fr2RhD28nB+Ps4i7UwlbtS40rKC0TACQZxZXXKu4Py7HnyDcB5ZY2WZFDzI&#10;QZp8fiww1vbOR7qdfC7CCLsYFRTe17GULivIoBvamjh4F9sY9EE2udQN3sO4qeQ4iqbSYMmBUGBN&#10;y4Kyv1NrAmTUzmjP0W7Fs+3+eliXru0vlep9dT9zEJ46/x9+tzdawQReV8INkM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HzD8nBAAAA2gAAAA8AAAAAAAAAAAAAAAAAnwIA&#10;AGRycy9kb3ducmV2LnhtbFBLBQYAAAAABAAEAPcAAACNAwAAAAA=&#10;">
            <v:imagedata r:id="rId2" o:title="logo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163BC"/>
    <w:multiLevelType w:val="hybridMultilevel"/>
    <w:tmpl w:val="D4B841DC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2A843321"/>
    <w:multiLevelType w:val="singleLevel"/>
    <w:tmpl w:val="B9FA1C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</w:abstractNum>
  <w:abstractNum w:abstractNumId="2">
    <w:nsid w:val="2CC84081"/>
    <w:multiLevelType w:val="hybridMultilevel"/>
    <w:tmpl w:val="3926E9F4"/>
    <w:lvl w:ilvl="0" w:tplc="E3560F70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16C5C"/>
    <w:multiLevelType w:val="hybridMultilevel"/>
    <w:tmpl w:val="5440982A"/>
    <w:lvl w:ilvl="0" w:tplc="F0323B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A36520"/>
    <w:multiLevelType w:val="hybridMultilevel"/>
    <w:tmpl w:val="AABA46A6"/>
    <w:lvl w:ilvl="0" w:tplc="66868D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>
    <w:nsid w:val="52DB53ED"/>
    <w:multiLevelType w:val="hybridMultilevel"/>
    <w:tmpl w:val="0A1AC260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>
    <w:nsid w:val="53F52DFB"/>
    <w:multiLevelType w:val="singleLevel"/>
    <w:tmpl w:val="7082A6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</w:abstractNum>
  <w:abstractNum w:abstractNumId="7">
    <w:nsid w:val="58766EE6"/>
    <w:multiLevelType w:val="hybridMultilevel"/>
    <w:tmpl w:val="438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675477"/>
    <w:multiLevelType w:val="multilevel"/>
    <w:tmpl w:val="76DAF1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  <w:rPr>
        <w:rFonts w:cs="Times New Roman"/>
      </w:rPr>
    </w:lvl>
  </w:abstractNum>
  <w:abstractNum w:abstractNumId="9">
    <w:nsid w:val="78151F68"/>
    <w:multiLevelType w:val="hybridMultilevel"/>
    <w:tmpl w:val="9EE8D28A"/>
    <w:lvl w:ilvl="0" w:tplc="34B6B95C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027FC"/>
    <w:rsid w:val="000070CE"/>
    <w:rsid w:val="00007550"/>
    <w:rsid w:val="00016DC0"/>
    <w:rsid w:val="00024ECC"/>
    <w:rsid w:val="000469F0"/>
    <w:rsid w:val="00050D67"/>
    <w:rsid w:val="000730A0"/>
    <w:rsid w:val="00080589"/>
    <w:rsid w:val="000A24EF"/>
    <w:rsid w:val="000B1D09"/>
    <w:rsid w:val="000C4D57"/>
    <w:rsid w:val="000F3316"/>
    <w:rsid w:val="001156C9"/>
    <w:rsid w:val="001322D5"/>
    <w:rsid w:val="00145D18"/>
    <w:rsid w:val="00150C42"/>
    <w:rsid w:val="00152D4E"/>
    <w:rsid w:val="00170755"/>
    <w:rsid w:val="0019436C"/>
    <w:rsid w:val="001A0553"/>
    <w:rsid w:val="001B59E6"/>
    <w:rsid w:val="001C0E27"/>
    <w:rsid w:val="001D2474"/>
    <w:rsid w:val="001E06CE"/>
    <w:rsid w:val="00223EDB"/>
    <w:rsid w:val="00244935"/>
    <w:rsid w:val="00257EBF"/>
    <w:rsid w:val="002A50E0"/>
    <w:rsid w:val="002B5631"/>
    <w:rsid w:val="002C1B05"/>
    <w:rsid w:val="002D3250"/>
    <w:rsid w:val="00300F6A"/>
    <w:rsid w:val="00303BB4"/>
    <w:rsid w:val="00313038"/>
    <w:rsid w:val="00315E16"/>
    <w:rsid w:val="00350B74"/>
    <w:rsid w:val="00355B25"/>
    <w:rsid w:val="00365EBC"/>
    <w:rsid w:val="00377B21"/>
    <w:rsid w:val="00395B2A"/>
    <w:rsid w:val="003D23CA"/>
    <w:rsid w:val="003D2C2C"/>
    <w:rsid w:val="003E4AEC"/>
    <w:rsid w:val="003F709D"/>
    <w:rsid w:val="00414CCC"/>
    <w:rsid w:val="0041668E"/>
    <w:rsid w:val="00425F10"/>
    <w:rsid w:val="00433691"/>
    <w:rsid w:val="004741E5"/>
    <w:rsid w:val="0047484E"/>
    <w:rsid w:val="004855E0"/>
    <w:rsid w:val="004D164F"/>
    <w:rsid w:val="005275B9"/>
    <w:rsid w:val="005318B8"/>
    <w:rsid w:val="00546D00"/>
    <w:rsid w:val="0056077F"/>
    <w:rsid w:val="00571260"/>
    <w:rsid w:val="005960B1"/>
    <w:rsid w:val="005A2E4C"/>
    <w:rsid w:val="005B628E"/>
    <w:rsid w:val="005D7A69"/>
    <w:rsid w:val="00602CDA"/>
    <w:rsid w:val="0061537E"/>
    <w:rsid w:val="00656B71"/>
    <w:rsid w:val="006576DB"/>
    <w:rsid w:val="00681301"/>
    <w:rsid w:val="006B2A49"/>
    <w:rsid w:val="006C1893"/>
    <w:rsid w:val="006C4FC0"/>
    <w:rsid w:val="006E1912"/>
    <w:rsid w:val="006F30C2"/>
    <w:rsid w:val="006F52A6"/>
    <w:rsid w:val="007054A8"/>
    <w:rsid w:val="007063EA"/>
    <w:rsid w:val="007275C1"/>
    <w:rsid w:val="0074064C"/>
    <w:rsid w:val="00786CE9"/>
    <w:rsid w:val="007B0B08"/>
    <w:rsid w:val="007D3869"/>
    <w:rsid w:val="00804E2E"/>
    <w:rsid w:val="00830007"/>
    <w:rsid w:val="00830373"/>
    <w:rsid w:val="00860AAA"/>
    <w:rsid w:val="00874FF0"/>
    <w:rsid w:val="00890766"/>
    <w:rsid w:val="008946E4"/>
    <w:rsid w:val="00895399"/>
    <w:rsid w:val="008A6D14"/>
    <w:rsid w:val="008C053F"/>
    <w:rsid w:val="008C0796"/>
    <w:rsid w:val="00932446"/>
    <w:rsid w:val="00956451"/>
    <w:rsid w:val="00957244"/>
    <w:rsid w:val="00960A75"/>
    <w:rsid w:val="00973197"/>
    <w:rsid w:val="009738AA"/>
    <w:rsid w:val="009A1D88"/>
    <w:rsid w:val="009C1A34"/>
    <w:rsid w:val="009C3629"/>
    <w:rsid w:val="009C38C6"/>
    <w:rsid w:val="009D41B9"/>
    <w:rsid w:val="009D6E7B"/>
    <w:rsid w:val="009E0219"/>
    <w:rsid w:val="00A07537"/>
    <w:rsid w:val="00A1506C"/>
    <w:rsid w:val="00A2403D"/>
    <w:rsid w:val="00A323F8"/>
    <w:rsid w:val="00A53D8B"/>
    <w:rsid w:val="00A65492"/>
    <w:rsid w:val="00B44C4B"/>
    <w:rsid w:val="00B93A98"/>
    <w:rsid w:val="00BD4A87"/>
    <w:rsid w:val="00C24BE2"/>
    <w:rsid w:val="00C5461A"/>
    <w:rsid w:val="00C66A0E"/>
    <w:rsid w:val="00C865C5"/>
    <w:rsid w:val="00C902DE"/>
    <w:rsid w:val="00C93A78"/>
    <w:rsid w:val="00CA54CF"/>
    <w:rsid w:val="00CB2D4B"/>
    <w:rsid w:val="00CF01BC"/>
    <w:rsid w:val="00D006F8"/>
    <w:rsid w:val="00D027FC"/>
    <w:rsid w:val="00D07989"/>
    <w:rsid w:val="00D138D1"/>
    <w:rsid w:val="00D3156A"/>
    <w:rsid w:val="00D65453"/>
    <w:rsid w:val="00D65B56"/>
    <w:rsid w:val="00D765B6"/>
    <w:rsid w:val="00D80058"/>
    <w:rsid w:val="00D97ABB"/>
    <w:rsid w:val="00DA6254"/>
    <w:rsid w:val="00DB58F1"/>
    <w:rsid w:val="00DD0B0B"/>
    <w:rsid w:val="00DE1A8A"/>
    <w:rsid w:val="00DF2FFB"/>
    <w:rsid w:val="00DF41AD"/>
    <w:rsid w:val="00E14655"/>
    <w:rsid w:val="00E15A6F"/>
    <w:rsid w:val="00E779C3"/>
    <w:rsid w:val="00E97994"/>
    <w:rsid w:val="00EC1250"/>
    <w:rsid w:val="00ED2AD4"/>
    <w:rsid w:val="00EE2F20"/>
    <w:rsid w:val="00F076A0"/>
    <w:rsid w:val="00F16DB3"/>
    <w:rsid w:val="00F27D62"/>
    <w:rsid w:val="00F42BA5"/>
    <w:rsid w:val="00F64301"/>
    <w:rsid w:val="00F72B4F"/>
    <w:rsid w:val="00F95178"/>
    <w:rsid w:val="00FC50EB"/>
    <w:rsid w:val="00FE0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Body Text 3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28E"/>
    <w:rPr>
      <w:sz w:val="24"/>
    </w:rPr>
  </w:style>
  <w:style w:type="paragraph" w:styleId="Heading1">
    <w:name w:val="heading 1"/>
    <w:basedOn w:val="Normal"/>
    <w:next w:val="Normal"/>
    <w:qFormat/>
    <w:rsid w:val="005B628E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5B628E"/>
    <w:pPr>
      <w:keepNext/>
      <w:jc w:val="center"/>
      <w:outlineLvl w:val="1"/>
    </w:pPr>
  </w:style>
  <w:style w:type="paragraph" w:styleId="Heading3">
    <w:name w:val="heading 3"/>
    <w:basedOn w:val="Normal"/>
    <w:next w:val="Normal"/>
    <w:qFormat/>
    <w:rsid w:val="005B628E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C05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053F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uiPriority w:val="99"/>
    <w:rsid w:val="001B59E6"/>
    <w:pPr>
      <w:spacing w:line="480" w:lineRule="auto"/>
      <w:ind w:firstLine="720"/>
      <w:jc w:val="both"/>
    </w:pPr>
    <w:rPr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1B59E6"/>
    <w:rPr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rsid w:val="001B59E6"/>
    <w:pPr>
      <w:jc w:val="both"/>
    </w:pPr>
    <w:rPr>
      <w:rFonts w:ascii="BernhardMod BT" w:hAnsi="BernhardMod BT" w:cs="BernhardMod BT"/>
      <w:sz w:val="36"/>
      <w:szCs w:val="36"/>
    </w:rPr>
  </w:style>
  <w:style w:type="character" w:customStyle="1" w:styleId="BodyText3Char">
    <w:name w:val="Body Text 3 Char"/>
    <w:basedOn w:val="DefaultParagraphFont"/>
    <w:link w:val="BodyText3"/>
    <w:uiPriority w:val="99"/>
    <w:rsid w:val="001B59E6"/>
    <w:rPr>
      <w:rFonts w:ascii="BernhardMod BT" w:hAnsi="BernhardMod BT" w:cs="BernhardMod BT"/>
      <w:sz w:val="36"/>
      <w:szCs w:val="36"/>
      <w:lang w:val="en-US" w:eastAsia="en-US"/>
    </w:rPr>
  </w:style>
  <w:style w:type="table" w:styleId="TableGrid">
    <w:name w:val="Table Grid"/>
    <w:basedOn w:val="TableNormal"/>
    <w:uiPriority w:val="59"/>
    <w:rsid w:val="00596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60B1"/>
    <w:pPr>
      <w:ind w:left="720"/>
      <w:contextualSpacing/>
    </w:pPr>
  </w:style>
  <w:style w:type="character" w:styleId="Hyperlink">
    <w:name w:val="Hyperlink"/>
    <w:basedOn w:val="DefaultParagraphFont"/>
    <w:unhideWhenUsed/>
    <w:rsid w:val="0061537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153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1537E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if.unram.ac.i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aporan\smester%203\single%20link%20list\Lembar%20Asisten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05744-528A-4EF6-8FA4-A1A92CA23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Lembar Asistensi</Template>
  <TotalTime>28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Links>
    <vt:vector size="6" baseType="variant">
      <vt:variant>
        <vt:i4>6815863</vt:i4>
      </vt:variant>
      <vt:variant>
        <vt:i4>0</vt:i4>
      </vt:variant>
      <vt:variant>
        <vt:i4>0</vt:i4>
      </vt:variant>
      <vt:variant>
        <vt:i4>5</vt:i4>
      </vt:variant>
      <vt:variant>
        <vt:lpwstr>http://www.if.unram.ac.id/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Aldi</cp:lastModifiedBy>
  <cp:revision>11</cp:revision>
  <cp:lastPrinted>2018-12-27T02:56:00Z</cp:lastPrinted>
  <dcterms:created xsi:type="dcterms:W3CDTF">2018-10-25T02:41:00Z</dcterms:created>
  <dcterms:modified xsi:type="dcterms:W3CDTF">2019-11-24T02:40:00Z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2017</vt:i4>
  </property>
</Properties>
</file>